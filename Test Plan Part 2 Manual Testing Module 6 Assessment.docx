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192"/>
        <w:gridCol w:w="2608"/>
      </w:tblGrid>
      <w:tr w:rsidR="003C0D20" w14:paraId="041C8106" w14:textId="77777777">
        <w:trPr>
          <w:trHeight w:hRule="exact" w:val="14299"/>
          <w:jc w:val="center"/>
        </w:trPr>
        <w:tc>
          <w:tcPr>
            <w:tcW w:w="8192" w:type="dxa"/>
          </w:tcPr>
          <w:p w14:paraId="220AB817" w14:textId="03D2C1B8" w:rsidR="003C0D20" w:rsidRDefault="003C0D20">
            <w:pPr>
              <w:spacing w:after="80"/>
            </w:pPr>
          </w:p>
          <w:p w14:paraId="10452014" w14:textId="6B3E5371" w:rsidR="003C0D20" w:rsidRPr="006D41ED" w:rsidRDefault="00830318">
            <w:pPr>
              <w:pStyle w:val="Heading1"/>
              <w:outlineLvl w:val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Duel</w:t>
            </w:r>
            <w:proofErr w:type="gramEnd"/>
            <w:r>
              <w:rPr>
                <w:sz w:val="48"/>
                <w:szCs w:val="48"/>
              </w:rPr>
              <w:t xml:space="preserve"> Duo </w:t>
            </w:r>
            <w:r w:rsidR="006D41ED" w:rsidRPr="006D41ED">
              <w:rPr>
                <w:sz w:val="48"/>
                <w:szCs w:val="48"/>
              </w:rPr>
              <w:t>Test Plan</w:t>
            </w:r>
          </w:p>
          <w:p w14:paraId="46EC4AF3" w14:textId="7C876A65" w:rsidR="003C0D20" w:rsidRDefault="006D41ED">
            <w:pPr>
              <w:pStyle w:val="Heading2"/>
              <w:outlineLvl w:val="1"/>
            </w:pPr>
            <w:r>
              <w:t>Overview:</w:t>
            </w:r>
          </w:p>
          <w:p w14:paraId="72042224" w14:textId="7562AA98" w:rsidR="003C0D20" w:rsidRDefault="006D41ED" w:rsidP="006D41ED">
            <w:r>
              <w:t xml:space="preserve">Test the functionality of the app </w:t>
            </w:r>
            <w:proofErr w:type="gramStart"/>
            <w:r>
              <w:t>Duel</w:t>
            </w:r>
            <w:proofErr w:type="gramEnd"/>
            <w:r>
              <w:t xml:space="preserve"> Duo</w:t>
            </w:r>
          </w:p>
          <w:p w14:paraId="7CF12BA6" w14:textId="77777777" w:rsidR="0019787C" w:rsidRDefault="006D41ED" w:rsidP="0019787C">
            <w:pPr>
              <w:rPr>
                <w:b w:val="0"/>
              </w:rPr>
            </w:pPr>
            <w:r>
              <w:t>Links:</w:t>
            </w:r>
            <w:r w:rsidR="0019787C">
              <w:t xml:space="preserve"> </w:t>
            </w:r>
            <w:r w:rsidR="0019787C">
              <w:rPr>
                <w:rFonts w:ascii="Inconsolata" w:hAnsi="Inconsolata"/>
                <w:b w:val="0"/>
                <w:bCs/>
                <w:color w:val="000000"/>
                <w:sz w:val="26"/>
                <w:szCs w:val="26"/>
                <w:shd w:val="clear" w:color="auto" w:fill="FFFFFF"/>
              </w:rPr>
              <w:t>http://localhost:3000</w:t>
            </w:r>
          </w:p>
          <w:p w14:paraId="653787EC" w14:textId="45EA2656" w:rsidR="006D41ED" w:rsidRDefault="0019787C" w:rsidP="006D41ED">
            <w:r>
              <w:t>Test Criteria:</w:t>
            </w:r>
          </w:p>
          <w:p w14:paraId="0EF1A51B" w14:textId="626A9F93" w:rsidR="00830318" w:rsidRDefault="00830318" w:rsidP="00830318">
            <w:pPr>
              <w:pStyle w:val="ListParagraph"/>
              <w:numPr>
                <w:ilvl w:val="0"/>
                <w:numId w:val="1"/>
              </w:numPr>
            </w:pPr>
            <w:r>
              <w:t>List of items on page that are working.</w:t>
            </w:r>
          </w:p>
          <w:p w14:paraId="2F78C835" w14:textId="56DDF713" w:rsidR="00830318" w:rsidRDefault="00830318" w:rsidP="00830318">
            <w:pPr>
              <w:pStyle w:val="ListParagraph"/>
              <w:numPr>
                <w:ilvl w:val="0"/>
                <w:numId w:val="1"/>
              </w:numPr>
            </w:pPr>
            <w:r>
              <w:t>List of items on page that have known problems</w:t>
            </w:r>
            <w:r w:rsidR="00C8415B">
              <w:t>.</w:t>
            </w:r>
          </w:p>
          <w:p w14:paraId="1C5C80ED" w14:textId="3740398C" w:rsidR="00C8415B" w:rsidRDefault="00C8415B" w:rsidP="00830318">
            <w:pPr>
              <w:pStyle w:val="ListParagraph"/>
              <w:numPr>
                <w:ilvl w:val="0"/>
                <w:numId w:val="1"/>
              </w:numPr>
            </w:pPr>
            <w:r>
              <w:t>List of location known problems on page.</w:t>
            </w:r>
          </w:p>
          <w:p w14:paraId="35EC8EDF" w14:textId="018F7F35" w:rsidR="00C8415B" w:rsidRDefault="00C8415B" w:rsidP="00830318">
            <w:pPr>
              <w:pStyle w:val="ListParagraph"/>
              <w:numPr>
                <w:ilvl w:val="0"/>
                <w:numId w:val="1"/>
              </w:numPr>
            </w:pPr>
            <w:r>
              <w:t>List of how long known problems have existed.</w:t>
            </w:r>
          </w:p>
          <w:p w14:paraId="790FBD89" w14:textId="6E3284AA" w:rsidR="00C8415B" w:rsidRDefault="00C8415B" w:rsidP="00830318">
            <w:pPr>
              <w:pStyle w:val="ListParagraph"/>
              <w:numPr>
                <w:ilvl w:val="0"/>
                <w:numId w:val="1"/>
              </w:numPr>
            </w:pPr>
            <w:r>
              <w:t xml:space="preserve">How are known problems related to </w:t>
            </w:r>
            <w:r w:rsidR="004F3AC0">
              <w:t>functions on page.</w:t>
            </w:r>
          </w:p>
          <w:p w14:paraId="2318504A" w14:textId="402DA34B" w:rsidR="004F3AC0" w:rsidRDefault="004F3AC0" w:rsidP="00830318">
            <w:pPr>
              <w:pStyle w:val="ListParagraph"/>
              <w:numPr>
                <w:ilvl w:val="0"/>
                <w:numId w:val="1"/>
              </w:numPr>
            </w:pPr>
            <w:r>
              <w:t>Are known problems effecting user experience.</w:t>
            </w:r>
          </w:p>
          <w:p w14:paraId="31DE59B3" w14:textId="4E5D6D8E" w:rsidR="004F3AC0" w:rsidRDefault="004F3AC0" w:rsidP="00830318">
            <w:pPr>
              <w:pStyle w:val="ListParagraph"/>
              <w:numPr>
                <w:ilvl w:val="0"/>
                <w:numId w:val="1"/>
              </w:numPr>
            </w:pPr>
            <w:r>
              <w:t>Are known problems effecting information needed for company use.</w:t>
            </w:r>
          </w:p>
          <w:p w14:paraId="6B50046F" w14:textId="7140CA75" w:rsidR="0019787C" w:rsidRDefault="0019787C" w:rsidP="006D41ED">
            <w:r>
              <w:t>Entry Criteria:</w:t>
            </w:r>
          </w:p>
          <w:p w14:paraId="5DA3DD98" w14:textId="2B34537D" w:rsidR="004F3AC0" w:rsidRDefault="004F3AC0" w:rsidP="004F3AC0">
            <w:pPr>
              <w:pStyle w:val="ListParagraph"/>
              <w:numPr>
                <w:ilvl w:val="0"/>
                <w:numId w:val="2"/>
              </w:numPr>
            </w:pPr>
            <w:r>
              <w:t>Test criteria provided</w:t>
            </w:r>
          </w:p>
          <w:p w14:paraId="1173B00A" w14:textId="34206513" w:rsidR="004F3AC0" w:rsidRDefault="004F3AC0" w:rsidP="004F3AC0">
            <w:pPr>
              <w:pStyle w:val="ListParagraph"/>
              <w:numPr>
                <w:ilvl w:val="0"/>
                <w:numId w:val="2"/>
              </w:numPr>
            </w:pPr>
            <w:r>
              <w:t>Running version provided for testing</w:t>
            </w:r>
          </w:p>
          <w:p w14:paraId="59D25C66" w14:textId="0377EAAA" w:rsidR="004F3AC0" w:rsidRDefault="004F3AC0" w:rsidP="00320378">
            <w:pPr>
              <w:pStyle w:val="ListParagraph"/>
              <w:numPr>
                <w:ilvl w:val="0"/>
                <w:numId w:val="2"/>
              </w:numPr>
            </w:pPr>
            <w:r>
              <w:t xml:space="preserve">All information </w:t>
            </w:r>
            <w:r w:rsidR="00320378">
              <w:t>listed on test including (who ran test, location and when)</w:t>
            </w:r>
          </w:p>
          <w:p w14:paraId="2A72262B" w14:textId="69D06607" w:rsidR="0010766A" w:rsidRDefault="0010766A" w:rsidP="00320378">
            <w:pPr>
              <w:pStyle w:val="ListParagraph"/>
              <w:numPr>
                <w:ilvl w:val="0"/>
                <w:numId w:val="2"/>
              </w:numPr>
            </w:pPr>
            <w:r>
              <w:t xml:space="preserve">Expectations of length of testing needed </w:t>
            </w:r>
          </w:p>
          <w:p w14:paraId="2C45F143" w14:textId="069A794F" w:rsidR="0019787C" w:rsidRDefault="0019787C" w:rsidP="006D41ED">
            <w:r>
              <w:t>Exit Criteria:</w:t>
            </w:r>
          </w:p>
          <w:p w14:paraId="6F2C89AA" w14:textId="7AE703BD" w:rsidR="00320378" w:rsidRDefault="0010766A" w:rsidP="00320378">
            <w:pPr>
              <w:pStyle w:val="ListParagraph"/>
              <w:numPr>
                <w:ilvl w:val="0"/>
                <w:numId w:val="3"/>
              </w:numPr>
            </w:pPr>
            <w:r>
              <w:t xml:space="preserve">All high priority test </w:t>
            </w:r>
            <w:proofErr w:type="gramStart"/>
            <w:r>
              <w:t>have</w:t>
            </w:r>
            <w:proofErr w:type="gramEnd"/>
            <w:r>
              <w:t xml:space="preserve"> passed</w:t>
            </w:r>
          </w:p>
          <w:p w14:paraId="0B876AC4" w14:textId="5AEEEC03" w:rsidR="0010766A" w:rsidRDefault="001D3DBE" w:rsidP="00320378">
            <w:pPr>
              <w:pStyle w:val="ListParagraph"/>
              <w:numPr>
                <w:ilvl w:val="0"/>
                <w:numId w:val="3"/>
              </w:numPr>
            </w:pPr>
            <w:r>
              <w:t>Have known problems been addressed</w:t>
            </w:r>
          </w:p>
          <w:p w14:paraId="1AE11140" w14:textId="70D14069" w:rsidR="001D3DBE" w:rsidRDefault="001D3DBE" w:rsidP="00320378">
            <w:pPr>
              <w:pStyle w:val="ListParagraph"/>
              <w:numPr>
                <w:ilvl w:val="0"/>
                <w:numId w:val="3"/>
              </w:numPr>
            </w:pPr>
            <w:r>
              <w:t>Have known problems been solved</w:t>
            </w:r>
          </w:p>
          <w:p w14:paraId="4162DB13" w14:textId="0DF40424" w:rsidR="00320378" w:rsidRDefault="001D3DBE" w:rsidP="006D41ED">
            <w:pPr>
              <w:pStyle w:val="ListParagraph"/>
              <w:numPr>
                <w:ilvl w:val="0"/>
                <w:numId w:val="3"/>
              </w:numPr>
            </w:pPr>
            <w:r>
              <w:t>Have expectations been met</w:t>
            </w:r>
          </w:p>
          <w:p w14:paraId="6F5AA736" w14:textId="12801D8D" w:rsidR="0019787C" w:rsidRDefault="0019787C" w:rsidP="006D41ED">
            <w:r>
              <w:t>Other details</w:t>
            </w:r>
            <w:r w:rsidR="001D3DBE">
              <w:t>:</w:t>
            </w:r>
          </w:p>
          <w:p w14:paraId="57FA6231" w14:textId="0DEB9E76" w:rsidR="001D3DBE" w:rsidRDefault="001D3DBE" w:rsidP="001D3DBE">
            <w:pPr>
              <w:pStyle w:val="ListParagraph"/>
              <w:numPr>
                <w:ilvl w:val="0"/>
                <w:numId w:val="5"/>
              </w:numPr>
            </w:pPr>
            <w:r>
              <w:t>Information needed or provided to prevent future problems</w:t>
            </w:r>
          </w:p>
          <w:p w14:paraId="239EC56D" w14:textId="0CE19A53" w:rsidR="003C0D20" w:rsidRDefault="003C0D20" w:rsidP="001D3DBE">
            <w:pPr>
              <w:pStyle w:val="Heading4"/>
              <w:ind w:left="720"/>
              <w:outlineLvl w:val="3"/>
            </w:pPr>
          </w:p>
        </w:tc>
        <w:tc>
          <w:tcPr>
            <w:tcW w:w="2608" w:type="dxa"/>
            <w:tcMar>
              <w:left w:w="288" w:type="dxa"/>
            </w:tcMar>
          </w:tcPr>
          <w:p w14:paraId="3B9FFF93" w14:textId="77777777" w:rsidR="003C0D20" w:rsidRDefault="003C0D20">
            <w:pPr>
              <w:spacing w:after="80"/>
            </w:pPr>
          </w:p>
        </w:tc>
      </w:tr>
    </w:tbl>
    <w:p w14:paraId="548E75C1" w14:textId="03DF4FCD" w:rsidR="003C0D20" w:rsidRDefault="003C0D2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2"/>
        <w:gridCol w:w="2608"/>
      </w:tblGrid>
      <w:tr w:rsidR="0087207B" w14:paraId="5D0E30BA" w14:textId="77777777" w:rsidTr="00BF7E21">
        <w:trPr>
          <w:trHeight w:hRule="exact" w:val="14299"/>
          <w:jc w:val="center"/>
        </w:trPr>
        <w:tc>
          <w:tcPr>
            <w:tcW w:w="8192" w:type="dxa"/>
          </w:tcPr>
          <w:p w14:paraId="5B8D08CE" w14:textId="77777777" w:rsidR="0087207B" w:rsidRDefault="0087207B" w:rsidP="00BF7E21">
            <w:pPr>
              <w:spacing w:after="80"/>
            </w:pPr>
          </w:p>
          <w:p w14:paraId="4C97BB33" w14:textId="2B0B0A13" w:rsidR="0087207B" w:rsidRPr="006D41ED" w:rsidRDefault="0087207B" w:rsidP="00BF7E21">
            <w:pPr>
              <w:pStyle w:val="Heading1"/>
              <w:outlineLvl w:val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Duel</w:t>
            </w:r>
            <w:proofErr w:type="gramEnd"/>
            <w:r>
              <w:rPr>
                <w:sz w:val="48"/>
                <w:szCs w:val="48"/>
              </w:rPr>
              <w:t xml:space="preserve"> Duo </w:t>
            </w:r>
            <w:r w:rsidRPr="006D41ED">
              <w:rPr>
                <w:sz w:val="48"/>
                <w:szCs w:val="48"/>
              </w:rPr>
              <w:t xml:space="preserve">Test </w:t>
            </w:r>
            <w:r>
              <w:rPr>
                <w:sz w:val="48"/>
                <w:szCs w:val="48"/>
              </w:rPr>
              <w:t>Case</w:t>
            </w:r>
          </w:p>
          <w:p w14:paraId="73F570BC" w14:textId="77777777" w:rsidR="0087207B" w:rsidRDefault="0087207B" w:rsidP="00BF7E21">
            <w:pPr>
              <w:pStyle w:val="Heading2"/>
              <w:outlineLvl w:val="1"/>
            </w:pPr>
            <w:r>
              <w:t>Overview:</w:t>
            </w:r>
          </w:p>
          <w:p w14:paraId="29F2DB01" w14:textId="77777777" w:rsidR="0087207B" w:rsidRDefault="0087207B" w:rsidP="00BF7E21">
            <w:r>
              <w:t xml:space="preserve">Test the functionality of the app </w:t>
            </w:r>
            <w:proofErr w:type="gramStart"/>
            <w:r>
              <w:t>Duel</w:t>
            </w:r>
            <w:proofErr w:type="gramEnd"/>
            <w:r>
              <w:t xml:space="preserve"> Duo</w:t>
            </w:r>
          </w:p>
          <w:p w14:paraId="64C86ED5" w14:textId="77777777" w:rsidR="0087207B" w:rsidRDefault="0087207B" w:rsidP="00BF7E21">
            <w:pPr>
              <w:rPr>
                <w:b w:val="0"/>
              </w:rPr>
            </w:pPr>
            <w:r>
              <w:t xml:space="preserve">Links: </w:t>
            </w:r>
            <w:r>
              <w:rPr>
                <w:rFonts w:ascii="Inconsolata" w:hAnsi="Inconsolata"/>
                <w:b w:val="0"/>
                <w:bCs/>
                <w:color w:val="000000"/>
                <w:sz w:val="26"/>
                <w:szCs w:val="26"/>
                <w:shd w:val="clear" w:color="auto" w:fill="FFFFFF"/>
              </w:rPr>
              <w:t>http://localhost:3000</w:t>
            </w:r>
          </w:p>
          <w:p w14:paraId="7850C76E" w14:textId="55C69C24" w:rsidR="0087207B" w:rsidRDefault="0087207B" w:rsidP="00BF7E21">
            <w:r>
              <w:t xml:space="preserve">Test </w:t>
            </w:r>
            <w:r w:rsidR="00337B83">
              <w:t>Description</w:t>
            </w:r>
            <w:r>
              <w:t>:</w:t>
            </w:r>
            <w:r w:rsidR="00337B83">
              <w:t xml:space="preserve"> This test identifies known problem with the “See All Bots” button</w:t>
            </w:r>
            <w:r w:rsidR="00C4160B">
              <w:t xml:space="preserve">. Currently users cannot click on button that provides all robot that can be chosen </w:t>
            </w:r>
            <w:proofErr w:type="gramStart"/>
            <w:r w:rsidR="00C4160B">
              <w:t xml:space="preserve">for  </w:t>
            </w:r>
            <w:proofErr w:type="spellStart"/>
            <w:r w:rsidR="00C4160B">
              <w:t>deuling</w:t>
            </w:r>
            <w:proofErr w:type="spellEnd"/>
            <w:proofErr w:type="gramEnd"/>
            <w:r w:rsidR="00C4160B">
              <w:t>.</w:t>
            </w:r>
            <w:r w:rsidR="00813981">
              <w:t xml:space="preserve"> Draw button indicated but not seen</w:t>
            </w:r>
            <w:r w:rsidR="00817F2F">
              <w:t xml:space="preserve">. Five robots given. </w:t>
            </w:r>
          </w:p>
          <w:p w14:paraId="4CB370EC" w14:textId="59A19E3E" w:rsidR="00337B83" w:rsidRDefault="0080757F" w:rsidP="00337B83">
            <w:pPr>
              <w:pStyle w:val="ListParagraph"/>
              <w:numPr>
                <w:ilvl w:val="0"/>
                <w:numId w:val="6"/>
              </w:numPr>
            </w:pPr>
            <w:r>
              <w:t>The draw</w:t>
            </w:r>
            <w:r w:rsidR="00343270">
              <w:t xml:space="preserve"> button works and displays </w:t>
            </w:r>
            <w:r w:rsidR="00F26EDB">
              <w:t>five</w:t>
            </w:r>
            <w:r w:rsidR="00343270">
              <w:t xml:space="preserve"> of the robots. The bot-</w:t>
            </w:r>
            <w:proofErr w:type="spellStart"/>
            <w:r w:rsidR="00343270">
              <w:t>btn</w:t>
            </w:r>
            <w:proofErr w:type="spellEnd"/>
            <w:r w:rsidR="00343270">
              <w:t xml:space="preserve"> to add to duo works.</w:t>
            </w:r>
            <w:r w:rsidR="001308FE">
              <w:t xml:space="preserve"> And </w:t>
            </w:r>
            <w:proofErr w:type="gramStart"/>
            <w:r w:rsidR="001308FE">
              <w:t>duel</w:t>
            </w:r>
            <w:proofErr w:type="gramEnd"/>
            <w:r w:rsidR="001308FE">
              <w:t xml:space="preserve"> button works</w:t>
            </w:r>
            <w:r w:rsidR="00207615">
              <w:t>. Items and robots do display and allow user to play. Some results are displayed correctly.</w:t>
            </w:r>
          </w:p>
          <w:p w14:paraId="6B888EC0" w14:textId="062397DE" w:rsidR="00207615" w:rsidRDefault="00207615" w:rsidP="00337B83">
            <w:pPr>
              <w:pStyle w:val="ListParagraph"/>
              <w:numPr>
                <w:ilvl w:val="0"/>
                <w:numId w:val="6"/>
              </w:numPr>
            </w:pPr>
            <w:r>
              <w:t xml:space="preserve">Location of known problem is on button id = “see-all” </w:t>
            </w:r>
            <w:r w:rsidR="00CB6AD5">
              <w:t xml:space="preserve">in the h2 tag. Has been a problem since launched. </w:t>
            </w:r>
            <w:r w:rsidR="00817F2F">
              <w:t>Locate draw button.</w:t>
            </w:r>
          </w:p>
          <w:p w14:paraId="3C96A85D" w14:textId="4CB9BC5F" w:rsidR="00CB6AD5" w:rsidRDefault="00CB6AD5" w:rsidP="00A65E0F">
            <w:pPr>
              <w:pStyle w:val="ListParagraph"/>
              <w:numPr>
                <w:ilvl w:val="0"/>
                <w:numId w:val="6"/>
              </w:numPr>
            </w:pPr>
            <w:r>
              <w:t xml:space="preserve">Effects user experience is </w:t>
            </w:r>
            <w:proofErr w:type="gramStart"/>
            <w:r>
              <w:t>effected</w:t>
            </w:r>
            <w:proofErr w:type="gramEnd"/>
            <w:r>
              <w:t xml:space="preserve"> because not all robots are available </w:t>
            </w:r>
            <w:r w:rsidR="00A65E0F">
              <w:t xml:space="preserve">to be seen. Draw button missing. </w:t>
            </w:r>
            <w:r>
              <w:t xml:space="preserve"> User can play and get results on </w:t>
            </w:r>
            <w:r w:rsidR="00325EE5">
              <w:t>duel.</w:t>
            </w:r>
          </w:p>
          <w:p w14:paraId="7629497A" w14:textId="1A54E503" w:rsidR="00325EE5" w:rsidRDefault="00325EE5" w:rsidP="00337B83">
            <w:pPr>
              <w:pStyle w:val="ListParagraph"/>
              <w:numPr>
                <w:ilvl w:val="0"/>
                <w:numId w:val="6"/>
              </w:numPr>
            </w:pPr>
            <w:r>
              <w:t xml:space="preserve">Steps to reproduce problem happen each time you try to click button. User expects to see </w:t>
            </w:r>
            <w:r w:rsidR="00F26EDB">
              <w:t>five</w:t>
            </w:r>
            <w:r>
              <w:t xml:space="preserve"> choices</w:t>
            </w:r>
            <w:r w:rsidR="00A65E0F">
              <w:t>, but user doesn’t get to click draw on their own.</w:t>
            </w:r>
          </w:p>
          <w:p w14:paraId="45E26341" w14:textId="16FCD1B6" w:rsidR="00A65E0F" w:rsidRDefault="00A65E0F" w:rsidP="00337B83">
            <w:pPr>
              <w:pStyle w:val="ListParagraph"/>
              <w:numPr>
                <w:ilvl w:val="0"/>
                <w:numId w:val="6"/>
              </w:numPr>
            </w:pPr>
            <w:r>
              <w:t>Test buttons available.</w:t>
            </w:r>
          </w:p>
          <w:p w14:paraId="49B72E5F" w14:textId="7CD35CC3" w:rsidR="0087207B" w:rsidRDefault="0087207B" w:rsidP="00337B83">
            <w:pPr>
              <w:pStyle w:val="ListParagraph"/>
            </w:pPr>
          </w:p>
          <w:p w14:paraId="137AD3D9" w14:textId="79DD9E57" w:rsidR="0087207B" w:rsidRDefault="005C70C7" w:rsidP="00BF7E21">
            <w:r>
              <w:t>Test Postconditions</w:t>
            </w:r>
            <w:r w:rsidR="0087207B">
              <w:t>:</w:t>
            </w:r>
          </w:p>
          <w:p w14:paraId="2EE17B13" w14:textId="7DCD2DDC" w:rsidR="0087207B" w:rsidRDefault="005C70C7" w:rsidP="005C70C7">
            <w:pPr>
              <w:pStyle w:val="ListParagraph"/>
              <w:numPr>
                <w:ilvl w:val="0"/>
                <w:numId w:val="2"/>
              </w:numPr>
            </w:pPr>
            <w:r>
              <w:t xml:space="preserve">The user should be able to see and choose from </w:t>
            </w:r>
            <w:r w:rsidR="00F26EDB">
              <w:t>five</w:t>
            </w:r>
            <w:r>
              <w:t xml:space="preserve"> robots </w:t>
            </w:r>
            <w:r w:rsidR="00F26EDB">
              <w:t>at a time</w:t>
            </w:r>
            <w:r>
              <w:t>.</w:t>
            </w:r>
          </w:p>
          <w:p w14:paraId="4EDCD07F" w14:textId="7D6A367D" w:rsidR="005C70C7" w:rsidRDefault="00F26EDB" w:rsidP="005C70C7">
            <w:pPr>
              <w:pStyle w:val="ListParagraph"/>
              <w:numPr>
                <w:ilvl w:val="0"/>
                <w:numId w:val="2"/>
              </w:numPr>
            </w:pPr>
            <w:r>
              <w:t>F</w:t>
            </w:r>
            <w:r w:rsidR="005C70C7">
              <w:t>ive can be chosen to complete duel and get a win or loss.</w:t>
            </w:r>
          </w:p>
          <w:p w14:paraId="52680555" w14:textId="7BA168EA" w:rsidR="008C0201" w:rsidRDefault="008C0201" w:rsidP="00BF7E21">
            <w:r>
              <w:t>Test Performed by</w:t>
            </w:r>
            <w:r w:rsidR="0087207B">
              <w:t>:</w:t>
            </w:r>
          </w:p>
          <w:p w14:paraId="31A36C2A" w14:textId="426912A5" w:rsidR="0087207B" w:rsidRDefault="008C0201" w:rsidP="008C0201">
            <w:pPr>
              <w:pStyle w:val="ListParagraph"/>
              <w:numPr>
                <w:ilvl w:val="0"/>
                <w:numId w:val="3"/>
              </w:numPr>
            </w:pPr>
            <w:r>
              <w:t>Date: 5/9</w:t>
            </w:r>
          </w:p>
          <w:p w14:paraId="0FC4D061" w14:textId="39221964" w:rsidR="008C0201" w:rsidRDefault="008C0201" w:rsidP="008C0201">
            <w:pPr>
              <w:pStyle w:val="ListParagraph"/>
              <w:numPr>
                <w:ilvl w:val="0"/>
                <w:numId w:val="3"/>
              </w:numPr>
            </w:pPr>
            <w:r>
              <w:t xml:space="preserve">Browser: </w:t>
            </w:r>
            <w:r w:rsidR="008E170A">
              <w:t>Chrome</w:t>
            </w:r>
          </w:p>
          <w:p w14:paraId="6F41C622" w14:textId="6F518701" w:rsidR="008C0201" w:rsidRDefault="008C0201" w:rsidP="008C0201">
            <w:pPr>
              <w:pStyle w:val="ListParagraph"/>
              <w:numPr>
                <w:ilvl w:val="0"/>
                <w:numId w:val="3"/>
              </w:numPr>
            </w:pPr>
            <w:r>
              <w:t>OS:</w:t>
            </w:r>
            <w:r w:rsidR="008E170A">
              <w:t xml:space="preserve"> Mac</w:t>
            </w:r>
          </w:p>
          <w:p w14:paraId="6FD072BE" w14:textId="025DC451" w:rsidR="008C0201" w:rsidRDefault="008C0201" w:rsidP="008C0201">
            <w:pPr>
              <w:pStyle w:val="ListParagraph"/>
              <w:numPr>
                <w:ilvl w:val="0"/>
                <w:numId w:val="3"/>
              </w:numPr>
            </w:pPr>
            <w:r>
              <w:t xml:space="preserve">Employee: </w:t>
            </w:r>
            <w:r w:rsidR="008E170A">
              <w:t xml:space="preserve"> Jane Doe</w:t>
            </w:r>
          </w:p>
          <w:p w14:paraId="624101E9" w14:textId="1627A1B9" w:rsidR="00AB5E27" w:rsidRDefault="00AB5E27" w:rsidP="008C0201">
            <w:pPr>
              <w:pStyle w:val="ListParagraph"/>
              <w:numPr>
                <w:ilvl w:val="0"/>
                <w:numId w:val="3"/>
              </w:numPr>
            </w:pPr>
            <w:r>
              <w:t>Expectation to fi</w:t>
            </w:r>
            <w:r w:rsidR="00143615">
              <w:t>x bug before the end of the week.</w:t>
            </w:r>
          </w:p>
          <w:p w14:paraId="65794E5D" w14:textId="77777777" w:rsidR="0087207B" w:rsidRDefault="0087207B" w:rsidP="00BF7E21">
            <w:r>
              <w:t>Other details:</w:t>
            </w:r>
          </w:p>
          <w:p w14:paraId="79C02E15" w14:textId="0D4EBA26" w:rsidR="0087207B" w:rsidRDefault="0087207B" w:rsidP="00BF7E21">
            <w:pPr>
              <w:pStyle w:val="ListParagraph"/>
              <w:numPr>
                <w:ilvl w:val="0"/>
                <w:numId w:val="5"/>
              </w:numPr>
            </w:pPr>
            <w:r>
              <w:t>Information needed or provided to prevent future problems</w:t>
            </w:r>
            <w:r w:rsidR="00A65E0F">
              <w:t>.</w:t>
            </w:r>
          </w:p>
          <w:p w14:paraId="2047F064" w14:textId="0A2E13DB" w:rsidR="00A65E0F" w:rsidRDefault="00DE6B6C" w:rsidP="00BF7E21">
            <w:pPr>
              <w:pStyle w:val="ListParagraph"/>
              <w:numPr>
                <w:ilvl w:val="0"/>
                <w:numId w:val="5"/>
              </w:numPr>
            </w:pPr>
            <w:r>
              <w:t>User doesn’t know that there are ten choices. Draw of robots are done for user without a request.</w:t>
            </w:r>
          </w:p>
          <w:p w14:paraId="5CB4D5D6" w14:textId="77777777" w:rsidR="0087207B" w:rsidRDefault="0087207B" w:rsidP="00BF7E21">
            <w:pPr>
              <w:pStyle w:val="Heading4"/>
              <w:ind w:left="720"/>
              <w:outlineLvl w:val="3"/>
            </w:pPr>
          </w:p>
        </w:tc>
        <w:tc>
          <w:tcPr>
            <w:tcW w:w="2608" w:type="dxa"/>
            <w:tcMar>
              <w:left w:w="288" w:type="dxa"/>
            </w:tcMar>
          </w:tcPr>
          <w:p w14:paraId="207C5679" w14:textId="77777777" w:rsidR="0087207B" w:rsidRDefault="0087207B" w:rsidP="00BF7E21">
            <w:pPr>
              <w:spacing w:after="80"/>
            </w:pPr>
          </w:p>
        </w:tc>
      </w:tr>
    </w:tbl>
    <w:p w14:paraId="290522D9" w14:textId="2BA0E0E8" w:rsidR="0087207B" w:rsidRDefault="0087207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2"/>
        <w:gridCol w:w="2608"/>
      </w:tblGrid>
      <w:tr w:rsidR="00040EAF" w14:paraId="7434F07B" w14:textId="77777777" w:rsidTr="00BF7E21">
        <w:trPr>
          <w:trHeight w:hRule="exact" w:val="14299"/>
          <w:jc w:val="center"/>
        </w:trPr>
        <w:tc>
          <w:tcPr>
            <w:tcW w:w="8192" w:type="dxa"/>
          </w:tcPr>
          <w:p w14:paraId="33D23950" w14:textId="77777777" w:rsidR="00040EAF" w:rsidRDefault="00040EAF" w:rsidP="00BF7E21">
            <w:pPr>
              <w:spacing w:after="80"/>
            </w:pPr>
          </w:p>
          <w:p w14:paraId="22ED8B28" w14:textId="2394B756" w:rsidR="00040EAF" w:rsidRPr="006D41ED" w:rsidRDefault="00040EAF" w:rsidP="00BF7E21">
            <w:pPr>
              <w:pStyle w:val="Heading1"/>
              <w:outlineLvl w:val="0"/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Duel</w:t>
            </w:r>
            <w:proofErr w:type="gramEnd"/>
            <w:r>
              <w:rPr>
                <w:sz w:val="48"/>
                <w:szCs w:val="48"/>
              </w:rPr>
              <w:t xml:space="preserve"> Duo </w:t>
            </w:r>
            <w:r>
              <w:rPr>
                <w:sz w:val="48"/>
                <w:szCs w:val="48"/>
              </w:rPr>
              <w:t>Bug Report</w:t>
            </w:r>
          </w:p>
          <w:p w14:paraId="0E002FE3" w14:textId="77777777" w:rsidR="00040EAF" w:rsidRDefault="00040EAF" w:rsidP="00BF7E21">
            <w:pPr>
              <w:pStyle w:val="Heading2"/>
              <w:outlineLvl w:val="1"/>
            </w:pPr>
            <w:r>
              <w:t>Overview:</w:t>
            </w:r>
          </w:p>
          <w:p w14:paraId="3839CD57" w14:textId="77777777" w:rsidR="00040EAF" w:rsidRDefault="00040EAF" w:rsidP="00BF7E21">
            <w:r>
              <w:t xml:space="preserve">Test the functionality of the app </w:t>
            </w:r>
            <w:proofErr w:type="gramStart"/>
            <w:r>
              <w:t>Duel</w:t>
            </w:r>
            <w:proofErr w:type="gramEnd"/>
            <w:r>
              <w:t xml:space="preserve"> Duo</w:t>
            </w:r>
          </w:p>
          <w:p w14:paraId="1C874D16" w14:textId="77777777" w:rsidR="00040EAF" w:rsidRDefault="00040EAF" w:rsidP="00BF7E21">
            <w:pPr>
              <w:rPr>
                <w:b w:val="0"/>
              </w:rPr>
            </w:pPr>
            <w:r>
              <w:t xml:space="preserve">Links: </w:t>
            </w:r>
            <w:r>
              <w:rPr>
                <w:rFonts w:ascii="Inconsolata" w:hAnsi="Inconsolata"/>
                <w:b w:val="0"/>
                <w:bCs/>
                <w:color w:val="000000"/>
                <w:sz w:val="26"/>
                <w:szCs w:val="26"/>
                <w:shd w:val="clear" w:color="auto" w:fill="FFFFFF"/>
              </w:rPr>
              <w:t>http://localhost:3000</w:t>
            </w:r>
          </w:p>
          <w:p w14:paraId="0DA50D9A" w14:textId="23F47F31" w:rsidR="00040EAF" w:rsidRDefault="00040EAF" w:rsidP="00BF7E21">
            <w:r>
              <w:t>Desc</w:t>
            </w:r>
            <w:r>
              <w:t>ription</w:t>
            </w:r>
            <w:r>
              <w:t xml:space="preserve">: </w:t>
            </w:r>
            <w:r w:rsidR="00AB5E27">
              <w:t>The test for bot-</w:t>
            </w:r>
            <w:proofErr w:type="spellStart"/>
            <w:r w:rsidR="00AB5E27">
              <w:t>btn</w:t>
            </w:r>
            <w:proofErr w:type="spellEnd"/>
            <w:r w:rsidR="00AB5E27">
              <w:t xml:space="preserve"> performed by Jane Doe is still failing</w:t>
            </w:r>
            <w:r w:rsidR="00FB415F">
              <w:t xml:space="preserve"> missing draw button and see all bots not displayed.</w:t>
            </w:r>
          </w:p>
          <w:p w14:paraId="3F79A901" w14:textId="3D9E242C" w:rsidR="00143615" w:rsidRDefault="00143615" w:rsidP="00BF7E21">
            <w:r>
              <w:t>Steps to Reproduce</w:t>
            </w:r>
          </w:p>
          <w:p w14:paraId="76DE93AF" w14:textId="0DC01C95" w:rsidR="00143615" w:rsidRDefault="00143615" w:rsidP="00143615">
            <w:pPr>
              <w:pStyle w:val="ListParagraph"/>
              <w:numPr>
                <w:ilvl w:val="0"/>
                <w:numId w:val="7"/>
              </w:numPr>
            </w:pPr>
            <w:r>
              <w:t>Navigate to page and try to use button again.</w:t>
            </w:r>
          </w:p>
          <w:p w14:paraId="3FC3CFB7" w14:textId="6DBF1BFF" w:rsidR="00040EAF" w:rsidRDefault="00143615" w:rsidP="00143615">
            <w:pPr>
              <w:pStyle w:val="ListParagraph"/>
              <w:numPr>
                <w:ilvl w:val="0"/>
                <w:numId w:val="7"/>
              </w:numPr>
            </w:pPr>
            <w:r>
              <w:t>Click on See All Bots</w:t>
            </w:r>
          </w:p>
          <w:p w14:paraId="56047785" w14:textId="5A79FC01" w:rsidR="00040EAF" w:rsidRDefault="00143615" w:rsidP="00BF7E21">
            <w:r>
              <w:t>Expect result</w:t>
            </w:r>
            <w:r w:rsidR="00040EAF">
              <w:t>:</w:t>
            </w:r>
          </w:p>
          <w:p w14:paraId="747D6AE1" w14:textId="32DD3350" w:rsidR="00040EAF" w:rsidRDefault="00143615" w:rsidP="00143615">
            <w:pPr>
              <w:pStyle w:val="ListParagraph"/>
              <w:numPr>
                <w:ilvl w:val="0"/>
                <w:numId w:val="2"/>
              </w:numPr>
            </w:pPr>
            <w:r>
              <w:t>Problem should be pinpointed</w:t>
            </w:r>
            <w:r w:rsidR="00F02955">
              <w:t>.</w:t>
            </w:r>
          </w:p>
          <w:p w14:paraId="6B064BFE" w14:textId="24F3B678" w:rsidR="00F02955" w:rsidRDefault="00F02955" w:rsidP="00143615">
            <w:pPr>
              <w:pStyle w:val="ListParagraph"/>
              <w:numPr>
                <w:ilvl w:val="0"/>
                <w:numId w:val="2"/>
              </w:numPr>
            </w:pPr>
            <w:r>
              <w:t>Problem should be presented to developer.</w:t>
            </w:r>
          </w:p>
          <w:p w14:paraId="34ABE007" w14:textId="3F60F88E" w:rsidR="00F02955" w:rsidRDefault="00F02955" w:rsidP="00143615">
            <w:pPr>
              <w:pStyle w:val="ListParagraph"/>
              <w:numPr>
                <w:ilvl w:val="0"/>
                <w:numId w:val="2"/>
              </w:numPr>
            </w:pPr>
            <w:r>
              <w:t>Problem should be given possible way to resolve.</w:t>
            </w:r>
          </w:p>
          <w:p w14:paraId="062C3382" w14:textId="77777777" w:rsidR="00817F2F" w:rsidRDefault="00817F2F" w:rsidP="00143615">
            <w:pPr>
              <w:pStyle w:val="ListParagraph"/>
              <w:numPr>
                <w:ilvl w:val="0"/>
                <w:numId w:val="2"/>
              </w:numPr>
            </w:pPr>
          </w:p>
          <w:p w14:paraId="0A7A2557" w14:textId="77777777" w:rsidR="00040EAF" w:rsidRDefault="00040EAF" w:rsidP="00BF7E21">
            <w:r>
              <w:t>Test Performed by:</w:t>
            </w:r>
          </w:p>
          <w:p w14:paraId="0AF727CA" w14:textId="77777777" w:rsidR="00040EAF" w:rsidRDefault="00040EAF" w:rsidP="00BF7E21">
            <w:pPr>
              <w:pStyle w:val="ListParagraph"/>
              <w:numPr>
                <w:ilvl w:val="0"/>
                <w:numId w:val="3"/>
              </w:numPr>
            </w:pPr>
            <w:r>
              <w:t>Date: 5/9</w:t>
            </w:r>
          </w:p>
          <w:p w14:paraId="46BE382A" w14:textId="77777777" w:rsidR="00040EAF" w:rsidRDefault="00040EAF" w:rsidP="00BF7E21">
            <w:pPr>
              <w:pStyle w:val="ListParagraph"/>
              <w:numPr>
                <w:ilvl w:val="0"/>
                <w:numId w:val="3"/>
              </w:numPr>
            </w:pPr>
            <w:r>
              <w:t>Browser: Chrome</w:t>
            </w:r>
          </w:p>
          <w:p w14:paraId="0A7D7D8D" w14:textId="77777777" w:rsidR="00040EAF" w:rsidRDefault="00040EAF" w:rsidP="00BF7E21">
            <w:pPr>
              <w:pStyle w:val="ListParagraph"/>
              <w:numPr>
                <w:ilvl w:val="0"/>
                <w:numId w:val="3"/>
              </w:numPr>
            </w:pPr>
            <w:r>
              <w:t>OS: Mac</w:t>
            </w:r>
          </w:p>
          <w:p w14:paraId="0B4638FB" w14:textId="77777777" w:rsidR="00040EAF" w:rsidRDefault="00040EAF" w:rsidP="00BF7E21">
            <w:pPr>
              <w:pStyle w:val="ListParagraph"/>
              <w:numPr>
                <w:ilvl w:val="0"/>
                <w:numId w:val="3"/>
              </w:numPr>
            </w:pPr>
            <w:r>
              <w:t>Employee:  Jane Doe</w:t>
            </w:r>
          </w:p>
          <w:p w14:paraId="2004B5D9" w14:textId="594252C1" w:rsidR="00040EAF" w:rsidRDefault="00F02955" w:rsidP="00BF7E21">
            <w:r>
              <w:t>Actual result</w:t>
            </w:r>
            <w:r w:rsidR="00040EAF">
              <w:t>:</w:t>
            </w:r>
          </w:p>
          <w:p w14:paraId="6FC1164D" w14:textId="7AF3C484" w:rsidR="00040EAF" w:rsidRDefault="00F02955" w:rsidP="00BF7E21">
            <w:pPr>
              <w:pStyle w:val="ListParagraph"/>
              <w:numPr>
                <w:ilvl w:val="0"/>
                <w:numId w:val="5"/>
              </w:numPr>
            </w:pPr>
            <w:r>
              <w:t>Developer was able to find problem.</w:t>
            </w:r>
            <w:r w:rsidR="00CC0267">
              <w:t xml:space="preserve"> </w:t>
            </w:r>
            <w:r w:rsidR="00F26EDB">
              <w:t>P</w:t>
            </w:r>
            <w:r w:rsidR="00CC0267">
              <w:t>rogramed to</w:t>
            </w:r>
            <w:r w:rsidR="00F26EDB">
              <w:t xml:space="preserve"> show</w:t>
            </w:r>
            <w:r w:rsidR="00CC0267">
              <w:t xml:space="preserve"> five </w:t>
            </w:r>
            <w:r w:rsidR="00D338D8">
              <w:t xml:space="preserve">robots </w:t>
            </w:r>
            <w:r w:rsidR="00FB415F">
              <w:t>without request from user. All ten robots are not programed to be displayed.</w:t>
            </w:r>
          </w:p>
          <w:p w14:paraId="7E47885D" w14:textId="4079357E" w:rsidR="00F02955" w:rsidRDefault="000E4F96" w:rsidP="00BF7E21">
            <w:pPr>
              <w:pStyle w:val="ListParagraph"/>
              <w:numPr>
                <w:ilvl w:val="0"/>
                <w:numId w:val="5"/>
              </w:numPr>
            </w:pPr>
            <w:r>
              <w:t>Retest to be completed after developer completes change in code.</w:t>
            </w:r>
          </w:p>
          <w:p w14:paraId="0505EFCE" w14:textId="3108FAEC" w:rsidR="000E4F96" w:rsidRDefault="000E4F96" w:rsidP="00BF7E21">
            <w:pPr>
              <w:pStyle w:val="ListParagraph"/>
              <w:numPr>
                <w:ilvl w:val="0"/>
                <w:numId w:val="5"/>
              </w:numPr>
            </w:pPr>
            <w:r>
              <w:t>When resolved relaunch will be completed.</w:t>
            </w:r>
          </w:p>
          <w:p w14:paraId="5D818B52" w14:textId="77777777" w:rsidR="00040EAF" w:rsidRDefault="00040EAF" w:rsidP="00BF7E21">
            <w:pPr>
              <w:pStyle w:val="Heading4"/>
              <w:ind w:left="720"/>
              <w:outlineLvl w:val="3"/>
            </w:pPr>
          </w:p>
        </w:tc>
        <w:tc>
          <w:tcPr>
            <w:tcW w:w="2608" w:type="dxa"/>
            <w:tcMar>
              <w:left w:w="288" w:type="dxa"/>
            </w:tcMar>
          </w:tcPr>
          <w:p w14:paraId="4DCAB2AA" w14:textId="77777777" w:rsidR="00040EAF" w:rsidRDefault="00040EAF" w:rsidP="00BF7E21">
            <w:pPr>
              <w:spacing w:after="80"/>
            </w:pPr>
          </w:p>
        </w:tc>
      </w:tr>
    </w:tbl>
    <w:p w14:paraId="55E10038" w14:textId="77777777" w:rsidR="00040EAF" w:rsidRDefault="00040EAF"/>
    <w:sectPr w:rsidR="00040EAF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2D4F"/>
    <w:multiLevelType w:val="hybridMultilevel"/>
    <w:tmpl w:val="B91C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70A67"/>
    <w:multiLevelType w:val="hybridMultilevel"/>
    <w:tmpl w:val="7D8C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076F"/>
    <w:multiLevelType w:val="hybridMultilevel"/>
    <w:tmpl w:val="C98E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30EFA"/>
    <w:multiLevelType w:val="hybridMultilevel"/>
    <w:tmpl w:val="426C9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2154"/>
    <w:multiLevelType w:val="hybridMultilevel"/>
    <w:tmpl w:val="9E86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36494"/>
    <w:multiLevelType w:val="hybridMultilevel"/>
    <w:tmpl w:val="8C60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73ABF"/>
    <w:multiLevelType w:val="hybridMultilevel"/>
    <w:tmpl w:val="F16C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86871">
    <w:abstractNumId w:val="1"/>
  </w:num>
  <w:num w:numId="2" w16cid:durableId="1740711879">
    <w:abstractNumId w:val="3"/>
  </w:num>
  <w:num w:numId="3" w16cid:durableId="1930262906">
    <w:abstractNumId w:val="0"/>
  </w:num>
  <w:num w:numId="4" w16cid:durableId="1950158487">
    <w:abstractNumId w:val="5"/>
  </w:num>
  <w:num w:numId="5" w16cid:durableId="185142156">
    <w:abstractNumId w:val="2"/>
  </w:num>
  <w:num w:numId="6" w16cid:durableId="1222592913">
    <w:abstractNumId w:val="6"/>
  </w:num>
  <w:num w:numId="7" w16cid:durableId="886064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B6"/>
    <w:rsid w:val="00040EAF"/>
    <w:rsid w:val="000E4F96"/>
    <w:rsid w:val="0010766A"/>
    <w:rsid w:val="001308FE"/>
    <w:rsid w:val="00143615"/>
    <w:rsid w:val="0019787C"/>
    <w:rsid w:val="001D3DBE"/>
    <w:rsid w:val="00207615"/>
    <w:rsid w:val="002F6A5E"/>
    <w:rsid w:val="00320378"/>
    <w:rsid w:val="00325EE5"/>
    <w:rsid w:val="00337B83"/>
    <w:rsid w:val="00343270"/>
    <w:rsid w:val="003C0D20"/>
    <w:rsid w:val="004648C7"/>
    <w:rsid w:val="00496EE9"/>
    <w:rsid w:val="004F3AC0"/>
    <w:rsid w:val="005C70C7"/>
    <w:rsid w:val="006D41ED"/>
    <w:rsid w:val="0080757F"/>
    <w:rsid w:val="00813981"/>
    <w:rsid w:val="00817F2F"/>
    <w:rsid w:val="00830318"/>
    <w:rsid w:val="00836342"/>
    <w:rsid w:val="0087207B"/>
    <w:rsid w:val="008C0201"/>
    <w:rsid w:val="008E170A"/>
    <w:rsid w:val="00A65E0F"/>
    <w:rsid w:val="00AB5E27"/>
    <w:rsid w:val="00C4160B"/>
    <w:rsid w:val="00C8415B"/>
    <w:rsid w:val="00CB6AD5"/>
    <w:rsid w:val="00CC0267"/>
    <w:rsid w:val="00D338D8"/>
    <w:rsid w:val="00DE6B6C"/>
    <w:rsid w:val="00E539B6"/>
    <w:rsid w:val="00F02955"/>
    <w:rsid w:val="00F26EDB"/>
    <w:rsid w:val="00F42722"/>
    <w:rsid w:val="00F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758D"/>
  <w15:chartTrackingRefBased/>
  <w15:docId w15:val="{7C98750E-CB99-9E48-92AB-992906A7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197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tinevandehey/Library/Containers/com.microsoft.Word/Data/Library/Application%20Support/Microsoft/Office/16.0/DTS/en-US%7b0736E44E-9E16-6442-AAE3-F68D182505D1%7d/%7b12032B71-5BC8-4F44-9DBF-AC8981B26457%7dtf10002087.dotx" TargetMode="External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159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Christine VanDehey</cp:lastModifiedBy>
  <cp:revision>8</cp:revision>
  <dcterms:created xsi:type="dcterms:W3CDTF">2022-05-09T17:39:00Z</dcterms:created>
  <dcterms:modified xsi:type="dcterms:W3CDTF">2022-05-09T21:29:00Z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